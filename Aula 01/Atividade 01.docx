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B37AB" w14:paraId="63324AAB" w14:textId="77777777" w:rsidTr="009977FE">
        <w:tc>
          <w:tcPr>
            <w:tcW w:w="2836" w:type="dxa"/>
            <w:gridSpan w:val="3"/>
            <w:vAlign w:val="center"/>
          </w:tcPr>
          <w:p w14:paraId="4EA194C2" w14:textId="77777777" w:rsidR="00281BA8" w:rsidRPr="008B37AB" w:rsidRDefault="009977FE" w:rsidP="00B5686A">
            <w:r>
              <w:rPr>
                <w:noProof/>
              </w:rPr>
              <w:drawing>
                <wp:inline distT="0" distB="0" distL="0" distR="0" wp14:anchorId="718C12D4" wp14:editId="25BB33DF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27D4A5E7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19C1B85F" wp14:editId="37CADD7E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  <w:gridSpan w:val="3"/>
          </w:tcPr>
          <w:p w14:paraId="23ED5713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7CA00176" wp14:editId="21651224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14:paraId="20C8BEBE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1B676900" w14:textId="77777777" w:rsidR="00281BA8" w:rsidRDefault="00281BA8" w:rsidP="00E724D1">
            <w: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6933E789" w14:textId="0547425B" w:rsidR="00281BA8" w:rsidRPr="003C6219" w:rsidRDefault="00BD4484" w:rsidP="00E724D1">
            <w:r>
              <w:t>OO1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07465800" w14:textId="77777777" w:rsidR="00281BA8" w:rsidRDefault="00281BA8" w:rsidP="00E724D1">
            <w: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30AABAB0" w14:textId="77777777" w:rsidR="00281BA8" w:rsidRPr="006D2131" w:rsidRDefault="00281BA8" w:rsidP="00E724D1"/>
        </w:tc>
      </w:tr>
      <w:tr w:rsidR="00281BA8" w14:paraId="7FA74683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504A3978" w14:textId="77777777" w:rsidR="00281BA8" w:rsidRDefault="00281BA8" w:rsidP="00E724D1">
            <w:r>
              <w:t>Professor...............:</w:t>
            </w:r>
          </w:p>
        </w:tc>
        <w:tc>
          <w:tcPr>
            <w:tcW w:w="4880" w:type="dxa"/>
            <w:gridSpan w:val="2"/>
          </w:tcPr>
          <w:p w14:paraId="4A8B7E25" w14:textId="77777777" w:rsidR="00281BA8" w:rsidRDefault="00561570" w:rsidP="00E724D1">
            <w:r>
              <w:t>Ramon dos Santos Lummertz</w:t>
            </w:r>
          </w:p>
        </w:tc>
        <w:tc>
          <w:tcPr>
            <w:tcW w:w="1950" w:type="dxa"/>
            <w:gridSpan w:val="2"/>
          </w:tcPr>
          <w:p w14:paraId="64732B34" w14:textId="77777777" w:rsidR="00281BA8" w:rsidRDefault="00281BA8" w:rsidP="00E724D1">
            <w:r>
              <w:t>Semestre letivo...:</w:t>
            </w:r>
          </w:p>
        </w:tc>
        <w:tc>
          <w:tcPr>
            <w:tcW w:w="1394" w:type="dxa"/>
          </w:tcPr>
          <w:p w14:paraId="314D5AF5" w14:textId="5E809D09" w:rsidR="00281BA8" w:rsidRDefault="00281BA8" w:rsidP="000B7189">
            <w:r>
              <w:t>201</w:t>
            </w:r>
            <w:r w:rsidR="000B7189">
              <w:t>61</w:t>
            </w:r>
            <w:r w:rsidR="00BD4484">
              <w:t>2</w:t>
            </w:r>
          </w:p>
        </w:tc>
      </w:tr>
      <w:tr w:rsidR="00281BA8" w14:paraId="05FA9598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F4903CE" w14:textId="77777777" w:rsidR="00281BA8" w:rsidRDefault="00281BA8" w:rsidP="00E724D1">
            <w:r>
              <w:t>Curso.....................:</w:t>
            </w:r>
          </w:p>
        </w:tc>
        <w:tc>
          <w:tcPr>
            <w:tcW w:w="4880" w:type="dxa"/>
            <w:gridSpan w:val="2"/>
          </w:tcPr>
          <w:p w14:paraId="3F23C52F" w14:textId="77777777" w:rsidR="00281BA8" w:rsidRDefault="00E45791" w:rsidP="00E724D1">
            <w:r>
              <w:t xml:space="preserve">Sistemas de Informação </w:t>
            </w:r>
            <w:proofErr w:type="spellStart"/>
            <w:r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5A5083A0" w14:textId="77777777" w:rsidR="00281BA8" w:rsidRDefault="00281BA8" w:rsidP="00B40765">
            <w:r>
              <w:t>Data</w:t>
            </w:r>
          </w:p>
        </w:tc>
        <w:tc>
          <w:tcPr>
            <w:tcW w:w="1394" w:type="dxa"/>
          </w:tcPr>
          <w:p w14:paraId="5DD66C03" w14:textId="77777777" w:rsidR="00281BA8" w:rsidRDefault="00281BA8" w:rsidP="00E45791"/>
        </w:tc>
      </w:tr>
      <w:tr w:rsidR="00281BA8" w14:paraId="0AAE8050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7949AE46" w14:textId="77777777" w:rsidR="00281BA8" w:rsidRDefault="00281BA8" w:rsidP="00E724D1">
            <w: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1AAFAD44" w14:textId="77777777" w:rsidR="00281BA8" w:rsidRDefault="00281BA8" w:rsidP="00E724D1"/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6096CAAA" w14:textId="77777777" w:rsidR="00281BA8" w:rsidRDefault="00281BA8" w:rsidP="00E724D1">
            <w: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13E9C81B" w14:textId="77777777" w:rsidR="00281BA8" w:rsidRDefault="00281BA8" w:rsidP="00E724D1"/>
        </w:tc>
      </w:tr>
    </w:tbl>
    <w:p w14:paraId="637D41FF" w14:textId="77777777" w:rsidR="00281BA8" w:rsidRDefault="00281BA8" w:rsidP="00E724D1"/>
    <w:p w14:paraId="557421CF" w14:textId="77777777" w:rsidR="00E46761" w:rsidRPr="00AC0E49" w:rsidRDefault="00E4676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6341E21B" w14:textId="4D92DC56" w:rsidR="00E46761" w:rsidRPr="002B5C2D" w:rsidRDefault="002B5C2D" w:rsidP="002B5C2D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 w:rsidRPr="002B5C2D">
        <w:rPr>
          <w:rFonts w:ascii="Verdana" w:hAnsi="Verdana" w:cs="NimbusRomNo9L-Regu"/>
          <w:sz w:val="22"/>
          <w:szCs w:val="22"/>
        </w:rPr>
        <w:t>Através de uma pesquisa em livros traga no mínimo três definições sobre os conceitos abaixo. Cara definição deve ter a referencia de qual livro foi utilizado. Ao final coloque a definição com as suas palavras.</w:t>
      </w:r>
    </w:p>
    <w:p w14:paraId="79F7F7ED" w14:textId="2E909388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Abstração</w:t>
      </w:r>
    </w:p>
    <w:p w14:paraId="5AC40F6C" w14:textId="5996EEDD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Encapsulamento</w:t>
      </w:r>
    </w:p>
    <w:p w14:paraId="7B788518" w14:textId="08EB12EE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Herança</w:t>
      </w:r>
    </w:p>
    <w:p w14:paraId="2257447C" w14:textId="24FB6D65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Classe</w:t>
      </w:r>
    </w:p>
    <w:p w14:paraId="3D41EBAF" w14:textId="32CCFF84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Método</w:t>
      </w:r>
    </w:p>
    <w:p w14:paraId="68DE4A15" w14:textId="7D733667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Atributo</w:t>
      </w:r>
    </w:p>
    <w:p w14:paraId="5BD3EE2D" w14:textId="77777777" w:rsidR="002B5C2D" w:rsidRDefault="002B5C2D" w:rsidP="002B5C2D">
      <w:pPr>
        <w:pStyle w:val="PargrafodaLista"/>
        <w:autoSpaceDE w:val="0"/>
        <w:autoSpaceDN w:val="0"/>
        <w:adjustRightInd w:val="0"/>
        <w:ind w:left="1440"/>
        <w:jc w:val="left"/>
        <w:rPr>
          <w:rFonts w:ascii="Verdana" w:hAnsi="Verdana" w:cs="NimbusRomNo9L-Regu"/>
          <w:sz w:val="22"/>
          <w:szCs w:val="22"/>
        </w:rPr>
      </w:pPr>
    </w:p>
    <w:p w14:paraId="47FB0A40" w14:textId="53A2C1BA" w:rsidR="002B5C2D" w:rsidRDefault="002B5C2D" w:rsidP="002B5C2D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Quais os benefícios da programação Orientada a objetos?</w:t>
      </w:r>
    </w:p>
    <w:p w14:paraId="30482C30" w14:textId="77777777" w:rsidR="002B5C2D" w:rsidRDefault="002B5C2D" w:rsidP="002B5C2D">
      <w:pPr>
        <w:pStyle w:val="PargrafodaLista"/>
        <w:autoSpaceDE w:val="0"/>
        <w:autoSpaceDN w:val="0"/>
        <w:adjustRightInd w:val="0"/>
        <w:ind w:left="720"/>
        <w:jc w:val="left"/>
        <w:rPr>
          <w:rFonts w:ascii="Verdana" w:hAnsi="Verdana" w:cs="NimbusRomNo9L-Regu"/>
          <w:sz w:val="22"/>
          <w:szCs w:val="22"/>
        </w:rPr>
      </w:pPr>
    </w:p>
    <w:p w14:paraId="7AF63D83" w14:textId="2CFA7692" w:rsidR="002B5C2D" w:rsidRDefault="002B5C2D" w:rsidP="002B5C2D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Através da abstração, conseguimos “transportar“ objetos dos mundo real para o mundo computacional. Pratique esse conceito classificando os atributos e ações dos seguintes objetos.</w:t>
      </w:r>
    </w:p>
    <w:p w14:paraId="62A69DA4" w14:textId="7CB4B132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 xml:space="preserve">Um cliente </w:t>
      </w:r>
    </w:p>
    <w:p w14:paraId="1FA37849" w14:textId="3695B7CB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Um venda</w:t>
      </w:r>
    </w:p>
    <w:p w14:paraId="21325474" w14:textId="5C8E21FD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Uma cadeira</w:t>
      </w:r>
    </w:p>
    <w:p w14:paraId="085EC419" w14:textId="28B41FBD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Um produto</w:t>
      </w:r>
    </w:p>
    <w:p w14:paraId="53BAD547" w14:textId="6C470C6D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Um cartão de crédito</w:t>
      </w:r>
    </w:p>
    <w:p w14:paraId="7F4DF1ED" w14:textId="7B821D3F" w:rsidR="002B5C2D" w:rsidRDefault="002B5C2D" w:rsidP="002B5C2D">
      <w:pPr>
        <w:pStyle w:val="PargrafodaLista"/>
        <w:numPr>
          <w:ilvl w:val="1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Um automóvel</w:t>
      </w:r>
    </w:p>
    <w:p w14:paraId="2EEEFBA4" w14:textId="1906A1A3" w:rsidR="002B5C2D" w:rsidRDefault="002B5C2D" w:rsidP="002B5C2D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r>
        <w:rPr>
          <w:rFonts w:ascii="Verdana" w:hAnsi="Verdana" w:cs="NimbusRomNo9L-Regu"/>
          <w:sz w:val="22"/>
          <w:szCs w:val="22"/>
        </w:rPr>
        <w:t>Qual a diferença entre uma classe e um objeto?</w:t>
      </w:r>
    </w:p>
    <w:p w14:paraId="49A8E436" w14:textId="77777777" w:rsidR="002B5C2D" w:rsidRPr="002B5C2D" w:rsidRDefault="002B5C2D" w:rsidP="002B5C2D">
      <w:pPr>
        <w:autoSpaceDE w:val="0"/>
        <w:autoSpaceDN w:val="0"/>
        <w:adjustRightInd w:val="0"/>
        <w:jc w:val="left"/>
        <w:rPr>
          <w:rFonts w:ascii="Verdana" w:hAnsi="Verdana" w:cs="NimbusRomNo9L-Regu"/>
          <w:sz w:val="22"/>
          <w:szCs w:val="22"/>
        </w:rPr>
      </w:pPr>
      <w:bookmarkStart w:id="0" w:name="_GoBack"/>
      <w:bookmarkEnd w:id="0"/>
    </w:p>
    <w:sectPr w:rsidR="002B5C2D" w:rsidRPr="002B5C2D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3FBE2" w14:textId="77777777" w:rsidR="00C427C1" w:rsidRDefault="00C427C1" w:rsidP="00E724D1">
      <w:r>
        <w:separator/>
      </w:r>
    </w:p>
  </w:endnote>
  <w:endnote w:type="continuationSeparator" w:id="0">
    <w:p w14:paraId="0BF9E3C4" w14:textId="77777777" w:rsidR="00C427C1" w:rsidRDefault="00C427C1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FC993" w14:textId="77777777" w:rsidR="00C427C1" w:rsidRDefault="00C427C1" w:rsidP="00E724D1">
      <w:r>
        <w:separator/>
      </w:r>
    </w:p>
  </w:footnote>
  <w:footnote w:type="continuationSeparator" w:id="0">
    <w:p w14:paraId="36E94AE6" w14:textId="77777777" w:rsidR="00C427C1" w:rsidRDefault="00C427C1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B3FFA"/>
    <w:multiLevelType w:val="hybridMultilevel"/>
    <w:tmpl w:val="A766733C"/>
    <w:lvl w:ilvl="0" w:tplc="21ECB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922F6"/>
    <w:multiLevelType w:val="hybridMultilevel"/>
    <w:tmpl w:val="E3945EDC"/>
    <w:lvl w:ilvl="0" w:tplc="CD0A78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B3E86"/>
    <w:multiLevelType w:val="hybridMultilevel"/>
    <w:tmpl w:val="5A4ED9CE"/>
    <w:lvl w:ilvl="0" w:tplc="21787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07FCB"/>
    <w:rsid w:val="0003022B"/>
    <w:rsid w:val="00037DA1"/>
    <w:rsid w:val="000457F9"/>
    <w:rsid w:val="00046C74"/>
    <w:rsid w:val="00084654"/>
    <w:rsid w:val="00093FAD"/>
    <w:rsid w:val="000B7189"/>
    <w:rsid w:val="000C2080"/>
    <w:rsid w:val="000C48C2"/>
    <w:rsid w:val="000D0A9E"/>
    <w:rsid w:val="000E2823"/>
    <w:rsid w:val="000F5CDA"/>
    <w:rsid w:val="00101B3F"/>
    <w:rsid w:val="001169E4"/>
    <w:rsid w:val="001209CC"/>
    <w:rsid w:val="00122530"/>
    <w:rsid w:val="001352FF"/>
    <w:rsid w:val="001451B1"/>
    <w:rsid w:val="0016504B"/>
    <w:rsid w:val="001669D6"/>
    <w:rsid w:val="0018309B"/>
    <w:rsid w:val="00186205"/>
    <w:rsid w:val="0019330D"/>
    <w:rsid w:val="001A7EED"/>
    <w:rsid w:val="001C022A"/>
    <w:rsid w:val="001C20C6"/>
    <w:rsid w:val="001C39A6"/>
    <w:rsid w:val="001D2796"/>
    <w:rsid w:val="001D67E0"/>
    <w:rsid w:val="001E486A"/>
    <w:rsid w:val="001E6F94"/>
    <w:rsid w:val="002024D1"/>
    <w:rsid w:val="002105C7"/>
    <w:rsid w:val="00216F6C"/>
    <w:rsid w:val="00231132"/>
    <w:rsid w:val="00233F60"/>
    <w:rsid w:val="00235CFD"/>
    <w:rsid w:val="00253CDF"/>
    <w:rsid w:val="00277A0E"/>
    <w:rsid w:val="002819B2"/>
    <w:rsid w:val="00281BA8"/>
    <w:rsid w:val="002915C6"/>
    <w:rsid w:val="00293AD6"/>
    <w:rsid w:val="00294F68"/>
    <w:rsid w:val="002B3932"/>
    <w:rsid w:val="002B5C2D"/>
    <w:rsid w:val="002D00C3"/>
    <w:rsid w:val="002F5D30"/>
    <w:rsid w:val="00316A20"/>
    <w:rsid w:val="00337CBF"/>
    <w:rsid w:val="00354C10"/>
    <w:rsid w:val="003742C2"/>
    <w:rsid w:val="003801EE"/>
    <w:rsid w:val="0038079A"/>
    <w:rsid w:val="003908FD"/>
    <w:rsid w:val="00395EC4"/>
    <w:rsid w:val="003C6219"/>
    <w:rsid w:val="003E7B9E"/>
    <w:rsid w:val="003F1023"/>
    <w:rsid w:val="003F389E"/>
    <w:rsid w:val="003F41FE"/>
    <w:rsid w:val="00411263"/>
    <w:rsid w:val="00412A15"/>
    <w:rsid w:val="00412DCA"/>
    <w:rsid w:val="004303B6"/>
    <w:rsid w:val="00432F11"/>
    <w:rsid w:val="00442860"/>
    <w:rsid w:val="004502AE"/>
    <w:rsid w:val="0046232B"/>
    <w:rsid w:val="00467BF9"/>
    <w:rsid w:val="00476960"/>
    <w:rsid w:val="00496D6B"/>
    <w:rsid w:val="004C3A6D"/>
    <w:rsid w:val="004E247E"/>
    <w:rsid w:val="004E4677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4C46"/>
    <w:rsid w:val="005870CC"/>
    <w:rsid w:val="00593301"/>
    <w:rsid w:val="00593DD9"/>
    <w:rsid w:val="005A4214"/>
    <w:rsid w:val="005E1A75"/>
    <w:rsid w:val="005E5DF5"/>
    <w:rsid w:val="00604C64"/>
    <w:rsid w:val="0060618B"/>
    <w:rsid w:val="0061088E"/>
    <w:rsid w:val="0061383F"/>
    <w:rsid w:val="00620A5B"/>
    <w:rsid w:val="006229BA"/>
    <w:rsid w:val="0063375B"/>
    <w:rsid w:val="00652798"/>
    <w:rsid w:val="00654511"/>
    <w:rsid w:val="00661A1A"/>
    <w:rsid w:val="00661D80"/>
    <w:rsid w:val="00671864"/>
    <w:rsid w:val="00673856"/>
    <w:rsid w:val="0068465A"/>
    <w:rsid w:val="0068553C"/>
    <w:rsid w:val="00697CE4"/>
    <w:rsid w:val="006B77E0"/>
    <w:rsid w:val="006F2A2C"/>
    <w:rsid w:val="007043B3"/>
    <w:rsid w:val="007107C0"/>
    <w:rsid w:val="0073582D"/>
    <w:rsid w:val="0074148A"/>
    <w:rsid w:val="00750E90"/>
    <w:rsid w:val="00765BF9"/>
    <w:rsid w:val="007719A6"/>
    <w:rsid w:val="00774838"/>
    <w:rsid w:val="0078411E"/>
    <w:rsid w:val="00785C77"/>
    <w:rsid w:val="007B5A8B"/>
    <w:rsid w:val="007C057D"/>
    <w:rsid w:val="007D5B63"/>
    <w:rsid w:val="007F34E1"/>
    <w:rsid w:val="00804374"/>
    <w:rsid w:val="00810A17"/>
    <w:rsid w:val="008151C2"/>
    <w:rsid w:val="00826712"/>
    <w:rsid w:val="0083163D"/>
    <w:rsid w:val="008366F1"/>
    <w:rsid w:val="008642A5"/>
    <w:rsid w:val="008867F8"/>
    <w:rsid w:val="008A3CEE"/>
    <w:rsid w:val="008B7363"/>
    <w:rsid w:val="008C2661"/>
    <w:rsid w:val="008D330E"/>
    <w:rsid w:val="008E2642"/>
    <w:rsid w:val="009137CA"/>
    <w:rsid w:val="009309DD"/>
    <w:rsid w:val="0094180A"/>
    <w:rsid w:val="00951AEC"/>
    <w:rsid w:val="0095309A"/>
    <w:rsid w:val="00954F74"/>
    <w:rsid w:val="0098393F"/>
    <w:rsid w:val="009879D2"/>
    <w:rsid w:val="0099298F"/>
    <w:rsid w:val="009977FE"/>
    <w:rsid w:val="009D02CC"/>
    <w:rsid w:val="009D3061"/>
    <w:rsid w:val="009D43EE"/>
    <w:rsid w:val="009D5747"/>
    <w:rsid w:val="009E70A9"/>
    <w:rsid w:val="009E7FBB"/>
    <w:rsid w:val="009F1E31"/>
    <w:rsid w:val="009F43A3"/>
    <w:rsid w:val="00A14E74"/>
    <w:rsid w:val="00A66569"/>
    <w:rsid w:val="00A7317C"/>
    <w:rsid w:val="00A84578"/>
    <w:rsid w:val="00AB3D30"/>
    <w:rsid w:val="00AC0E49"/>
    <w:rsid w:val="00AC7251"/>
    <w:rsid w:val="00AD02C8"/>
    <w:rsid w:val="00AF1282"/>
    <w:rsid w:val="00B02090"/>
    <w:rsid w:val="00B2721B"/>
    <w:rsid w:val="00B40765"/>
    <w:rsid w:val="00B44AC4"/>
    <w:rsid w:val="00B558E2"/>
    <w:rsid w:val="00B5686A"/>
    <w:rsid w:val="00B652B5"/>
    <w:rsid w:val="00B72F5B"/>
    <w:rsid w:val="00BA0678"/>
    <w:rsid w:val="00BA1E2A"/>
    <w:rsid w:val="00BC6E4B"/>
    <w:rsid w:val="00BD4484"/>
    <w:rsid w:val="00C063D2"/>
    <w:rsid w:val="00C16667"/>
    <w:rsid w:val="00C427C1"/>
    <w:rsid w:val="00C574A1"/>
    <w:rsid w:val="00C579E0"/>
    <w:rsid w:val="00C61AB7"/>
    <w:rsid w:val="00C83EBC"/>
    <w:rsid w:val="00CA216D"/>
    <w:rsid w:val="00CB3EFC"/>
    <w:rsid w:val="00CB711A"/>
    <w:rsid w:val="00CE565C"/>
    <w:rsid w:val="00CF3533"/>
    <w:rsid w:val="00D169B4"/>
    <w:rsid w:val="00D17E01"/>
    <w:rsid w:val="00D33C9A"/>
    <w:rsid w:val="00D43E6F"/>
    <w:rsid w:val="00D501CC"/>
    <w:rsid w:val="00D70DBB"/>
    <w:rsid w:val="00D81522"/>
    <w:rsid w:val="00D90BCC"/>
    <w:rsid w:val="00D97A15"/>
    <w:rsid w:val="00DB4C57"/>
    <w:rsid w:val="00DB4FFB"/>
    <w:rsid w:val="00DE77B5"/>
    <w:rsid w:val="00DF7E5E"/>
    <w:rsid w:val="00E145C7"/>
    <w:rsid w:val="00E309E9"/>
    <w:rsid w:val="00E331C6"/>
    <w:rsid w:val="00E37902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B27D5"/>
    <w:rsid w:val="00EB28B9"/>
    <w:rsid w:val="00EC3F91"/>
    <w:rsid w:val="00EC7586"/>
    <w:rsid w:val="00ED7F3B"/>
    <w:rsid w:val="00EE620A"/>
    <w:rsid w:val="00EF28A2"/>
    <w:rsid w:val="00F02583"/>
    <w:rsid w:val="00F25CC1"/>
    <w:rsid w:val="00F3493B"/>
    <w:rsid w:val="00F551E6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8C2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DDD30-C374-E34D-8BC7-4E5DF123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6</TotalTime>
  <Pages>1</Pages>
  <Words>150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4</cp:revision>
  <cp:lastPrinted>2013-04-23T19:19:00Z</cp:lastPrinted>
  <dcterms:created xsi:type="dcterms:W3CDTF">2015-08-05T17:08:00Z</dcterms:created>
  <dcterms:modified xsi:type="dcterms:W3CDTF">2016-02-24T16:48:00Z</dcterms:modified>
</cp:coreProperties>
</file>