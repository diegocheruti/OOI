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8439C" w14:paraId="63324AAB" w14:textId="77777777" w:rsidTr="009977FE">
        <w:tc>
          <w:tcPr>
            <w:tcW w:w="2836" w:type="dxa"/>
            <w:gridSpan w:val="3"/>
            <w:vAlign w:val="center"/>
          </w:tcPr>
          <w:p w14:paraId="4EA194C2" w14:textId="77777777" w:rsidR="00281BA8" w:rsidRPr="0088439C" w:rsidRDefault="009977FE" w:rsidP="00B5686A">
            <w:r w:rsidRPr="0088439C">
              <w:rPr>
                <w:noProof/>
              </w:rPr>
              <w:drawing>
                <wp:inline distT="0" distB="0" distL="0" distR="0" wp14:anchorId="718C12D4" wp14:editId="25BB33DF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27D4A5E7" w14:textId="77777777" w:rsidR="00281BA8" w:rsidRPr="0088439C" w:rsidRDefault="009D3061" w:rsidP="00E72DD4">
            <w:pPr>
              <w:jc w:val="left"/>
              <w:rPr>
                <w:u w:val="single"/>
              </w:rPr>
            </w:pPr>
            <w:r w:rsidRPr="0088439C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9C1B85F" wp14:editId="37CADD7E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88439C">
              <w:t>UNIVERSIDADE LUTERANA DO BRASI</w:t>
            </w:r>
            <w:r w:rsidR="00D17E01" w:rsidRPr="0088439C">
              <w:t>L</w:t>
            </w:r>
            <w:r w:rsidR="00D17E01" w:rsidRPr="0088439C">
              <w:br/>
              <w:t>ULBRA–Torres</w:t>
            </w:r>
            <w:r w:rsidR="00D17E01" w:rsidRPr="0088439C">
              <w:br/>
              <w:t xml:space="preserve">CURSOS DE SI E </w:t>
            </w:r>
            <w:r w:rsidR="00281BA8" w:rsidRPr="0088439C">
              <w:t>STADS</w:t>
            </w:r>
            <w:r w:rsidR="00281BA8" w:rsidRPr="0088439C">
              <w:br/>
            </w:r>
          </w:p>
        </w:tc>
        <w:tc>
          <w:tcPr>
            <w:tcW w:w="2268" w:type="dxa"/>
            <w:gridSpan w:val="3"/>
          </w:tcPr>
          <w:p w14:paraId="23ED5713" w14:textId="77777777" w:rsidR="00281BA8" w:rsidRPr="0088439C" w:rsidRDefault="009977FE" w:rsidP="00E724D1">
            <w:pPr>
              <w:pStyle w:val="Cabealho"/>
            </w:pPr>
            <w:r w:rsidRPr="0088439C">
              <w:rPr>
                <w:noProof/>
              </w:rPr>
              <w:drawing>
                <wp:inline distT="0" distB="0" distL="0" distR="0" wp14:anchorId="7CA00176" wp14:editId="21651224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:rsidRPr="0088439C" w14:paraId="20C8BEBE" w14:textId="77777777" w:rsidTr="00C26B9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10"/>
        </w:trPr>
        <w:tc>
          <w:tcPr>
            <w:tcW w:w="2095" w:type="dxa"/>
            <w:tcBorders>
              <w:top w:val="single" w:sz="24" w:space="0" w:color="auto"/>
            </w:tcBorders>
          </w:tcPr>
          <w:p w14:paraId="1B676900" w14:textId="77777777" w:rsidR="00281BA8" w:rsidRPr="0088439C" w:rsidRDefault="00281BA8" w:rsidP="00E724D1">
            <w:r w:rsidRPr="0088439C"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6933E789" w14:textId="0547425B" w:rsidR="00281BA8" w:rsidRPr="0088439C" w:rsidRDefault="00BD4484" w:rsidP="00E724D1">
            <w:r w:rsidRPr="0088439C">
              <w:t>OO1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07465800" w14:textId="77777777" w:rsidR="00281BA8" w:rsidRPr="0088439C" w:rsidRDefault="00281BA8" w:rsidP="00E724D1">
            <w:r w:rsidRPr="0088439C"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AABAB0" w14:textId="77777777" w:rsidR="00281BA8" w:rsidRPr="0088439C" w:rsidRDefault="00281BA8" w:rsidP="00E724D1"/>
        </w:tc>
      </w:tr>
      <w:tr w:rsidR="00281BA8" w:rsidRPr="0088439C" w14:paraId="7FA74683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504A3978" w14:textId="77777777" w:rsidR="00281BA8" w:rsidRPr="0088439C" w:rsidRDefault="00281BA8" w:rsidP="00E724D1">
            <w:r w:rsidRPr="0088439C">
              <w:t>Professor...............:</w:t>
            </w:r>
          </w:p>
        </w:tc>
        <w:tc>
          <w:tcPr>
            <w:tcW w:w="4880" w:type="dxa"/>
            <w:gridSpan w:val="2"/>
          </w:tcPr>
          <w:p w14:paraId="4A8B7E25" w14:textId="77777777" w:rsidR="00281BA8" w:rsidRPr="0088439C" w:rsidRDefault="00561570" w:rsidP="00E724D1">
            <w:r w:rsidRPr="0088439C">
              <w:t>Ramon dos Santos Lummertz</w:t>
            </w:r>
          </w:p>
        </w:tc>
        <w:tc>
          <w:tcPr>
            <w:tcW w:w="1950" w:type="dxa"/>
            <w:gridSpan w:val="2"/>
          </w:tcPr>
          <w:p w14:paraId="64732B34" w14:textId="77777777" w:rsidR="00281BA8" w:rsidRPr="0088439C" w:rsidRDefault="00281BA8" w:rsidP="00E724D1">
            <w:r w:rsidRPr="0088439C">
              <w:t>Semestre letivo...:</w:t>
            </w:r>
          </w:p>
        </w:tc>
        <w:tc>
          <w:tcPr>
            <w:tcW w:w="1394" w:type="dxa"/>
          </w:tcPr>
          <w:p w14:paraId="314D5AF5" w14:textId="2F22786E" w:rsidR="00281BA8" w:rsidRPr="0088439C" w:rsidRDefault="00281BA8" w:rsidP="00C26B97">
            <w:r w:rsidRPr="0088439C">
              <w:t>201</w:t>
            </w:r>
            <w:r w:rsidR="00C26B97">
              <w:t>6</w:t>
            </w:r>
            <w:r w:rsidRPr="0088439C">
              <w:t>/</w:t>
            </w:r>
            <w:r w:rsidR="00BD4484" w:rsidRPr="0088439C">
              <w:t>2</w:t>
            </w:r>
          </w:p>
        </w:tc>
      </w:tr>
      <w:tr w:rsidR="00281BA8" w:rsidRPr="0088439C" w14:paraId="05FA9598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F4903CE" w14:textId="77777777" w:rsidR="00281BA8" w:rsidRPr="0088439C" w:rsidRDefault="00281BA8" w:rsidP="00E724D1">
            <w:r w:rsidRPr="0088439C">
              <w:t>Curso.....................:</w:t>
            </w:r>
          </w:p>
        </w:tc>
        <w:tc>
          <w:tcPr>
            <w:tcW w:w="4880" w:type="dxa"/>
            <w:gridSpan w:val="2"/>
          </w:tcPr>
          <w:p w14:paraId="3F23C52F" w14:textId="77777777" w:rsidR="00281BA8" w:rsidRPr="0088439C" w:rsidRDefault="00E45791" w:rsidP="00E724D1">
            <w:r w:rsidRPr="0088439C">
              <w:t xml:space="preserve">Sistemas de Informação </w:t>
            </w:r>
            <w:proofErr w:type="spellStart"/>
            <w:r w:rsidRPr="0088439C"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5A5083A0" w14:textId="77777777" w:rsidR="00281BA8" w:rsidRPr="0088439C" w:rsidRDefault="00281BA8" w:rsidP="00B40765">
            <w:r w:rsidRPr="0088439C">
              <w:t>Data</w:t>
            </w:r>
          </w:p>
        </w:tc>
        <w:tc>
          <w:tcPr>
            <w:tcW w:w="1394" w:type="dxa"/>
          </w:tcPr>
          <w:p w14:paraId="5DD66C03" w14:textId="77777777" w:rsidR="00281BA8" w:rsidRPr="0088439C" w:rsidRDefault="00281BA8" w:rsidP="00E45791"/>
        </w:tc>
      </w:tr>
      <w:tr w:rsidR="00281BA8" w:rsidRPr="0088439C" w14:paraId="0AAE8050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7949AE46" w14:textId="77777777" w:rsidR="00281BA8" w:rsidRPr="0088439C" w:rsidRDefault="00281BA8" w:rsidP="00E724D1">
            <w:r w:rsidRPr="0088439C"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1AAFAD44" w14:textId="77777777" w:rsidR="00281BA8" w:rsidRPr="0088439C" w:rsidRDefault="00281BA8" w:rsidP="00E724D1"/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6096CAAA" w14:textId="77777777" w:rsidR="00281BA8" w:rsidRPr="0088439C" w:rsidRDefault="00281BA8" w:rsidP="00E724D1">
            <w:r w:rsidRPr="0088439C"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13E9C81B" w14:textId="77777777" w:rsidR="00281BA8" w:rsidRPr="0088439C" w:rsidRDefault="00281BA8" w:rsidP="00E724D1"/>
        </w:tc>
      </w:tr>
    </w:tbl>
    <w:p w14:paraId="637D41FF" w14:textId="77777777" w:rsidR="00281BA8" w:rsidRDefault="00281BA8" w:rsidP="00E724D1"/>
    <w:p w14:paraId="457068A8" w14:textId="77777777" w:rsidR="0088439C" w:rsidRPr="0088439C" w:rsidRDefault="0088439C" w:rsidP="00E724D1"/>
    <w:p w14:paraId="557421CF" w14:textId="77777777" w:rsidR="00E46761" w:rsidRPr="0088439C" w:rsidRDefault="00E46761" w:rsidP="0088439C">
      <w:pPr>
        <w:rPr>
          <w:color w:val="000000" w:themeColor="text1"/>
        </w:rPr>
      </w:pPr>
    </w:p>
    <w:p w14:paraId="74033306" w14:textId="77777777" w:rsidR="0088439C" w:rsidRDefault="0088439C" w:rsidP="0088439C">
      <w:pPr>
        <w:rPr>
          <w:rFonts w:ascii="Arial" w:hAnsi="Arial" w:cs="Arial"/>
          <w:color w:val="000000" w:themeColor="text1"/>
          <w:szCs w:val="24"/>
        </w:rPr>
      </w:pPr>
    </w:p>
    <w:p w14:paraId="49A8E436" w14:textId="0E676F33" w:rsidR="002B5C2D" w:rsidRPr="0088439C" w:rsidRDefault="00EB286D" w:rsidP="0088439C">
      <w:pPr>
        <w:rPr>
          <w:rFonts w:ascii="Arial" w:hAnsi="Arial" w:cs="Arial"/>
          <w:color w:val="000000" w:themeColor="text1"/>
          <w:szCs w:val="24"/>
        </w:rPr>
      </w:pPr>
      <w:r w:rsidRPr="0088439C">
        <w:rPr>
          <w:rFonts w:ascii="Arial" w:hAnsi="Arial" w:cs="Arial"/>
          <w:color w:val="000000" w:themeColor="text1"/>
          <w:szCs w:val="24"/>
        </w:rPr>
        <w:t xml:space="preserve">Elabore uma classe Conta Corrente, com os seguintes atributos, saldo, numero da conta, senha e titular. Titular é um atributo composto de uma classe Cliente, os atributos de uma classe cliente é </w:t>
      </w:r>
      <w:bookmarkStart w:id="0" w:name="_GoBack"/>
      <w:proofErr w:type="spellStart"/>
      <w:r w:rsidRPr="0088439C">
        <w:rPr>
          <w:rFonts w:ascii="Arial" w:hAnsi="Arial" w:cs="Arial"/>
          <w:color w:val="000000" w:themeColor="text1"/>
          <w:szCs w:val="24"/>
        </w:rPr>
        <w:t>cpf</w:t>
      </w:r>
      <w:bookmarkEnd w:id="0"/>
      <w:proofErr w:type="spellEnd"/>
      <w:r w:rsidRPr="0088439C">
        <w:rPr>
          <w:rFonts w:ascii="Arial" w:hAnsi="Arial" w:cs="Arial"/>
          <w:color w:val="000000" w:themeColor="text1"/>
          <w:szCs w:val="24"/>
        </w:rPr>
        <w:t>, nome e idade.</w:t>
      </w:r>
      <w:r w:rsidR="0088439C">
        <w:rPr>
          <w:rFonts w:ascii="Arial" w:hAnsi="Arial" w:cs="Arial"/>
          <w:color w:val="000000" w:themeColor="text1"/>
          <w:szCs w:val="24"/>
        </w:rPr>
        <w:t xml:space="preserve"> </w:t>
      </w:r>
      <w:r w:rsidRPr="0088439C">
        <w:rPr>
          <w:rFonts w:ascii="Arial" w:hAnsi="Arial" w:cs="Arial"/>
          <w:color w:val="000000" w:themeColor="text1"/>
          <w:szCs w:val="24"/>
        </w:rPr>
        <w:t>Crie métodos que possibilite efetuar um saque, efetuar um deposito e transferir valores de uma conta para outra.</w:t>
      </w:r>
    </w:p>
    <w:sectPr w:rsidR="002B5C2D" w:rsidRPr="0088439C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C6FD0" w14:textId="77777777" w:rsidR="000A296C" w:rsidRDefault="000A296C" w:rsidP="00E724D1">
      <w:r>
        <w:separator/>
      </w:r>
    </w:p>
  </w:endnote>
  <w:endnote w:type="continuationSeparator" w:id="0">
    <w:p w14:paraId="7F145419" w14:textId="77777777" w:rsidR="000A296C" w:rsidRDefault="000A296C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6F5D1" w14:textId="77777777" w:rsidR="000A296C" w:rsidRDefault="000A296C" w:rsidP="00E724D1">
      <w:r>
        <w:separator/>
      </w:r>
    </w:p>
  </w:footnote>
  <w:footnote w:type="continuationSeparator" w:id="0">
    <w:p w14:paraId="68CE341D" w14:textId="77777777" w:rsidR="000A296C" w:rsidRDefault="000A296C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B3FFA"/>
    <w:multiLevelType w:val="hybridMultilevel"/>
    <w:tmpl w:val="A766733C"/>
    <w:lvl w:ilvl="0" w:tplc="21ECB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07FCB"/>
    <w:rsid w:val="0003022B"/>
    <w:rsid w:val="00037DA1"/>
    <w:rsid w:val="000457F9"/>
    <w:rsid w:val="00046C74"/>
    <w:rsid w:val="00084654"/>
    <w:rsid w:val="00093FAD"/>
    <w:rsid w:val="000A296C"/>
    <w:rsid w:val="000C2080"/>
    <w:rsid w:val="000C48C2"/>
    <w:rsid w:val="000D0A9E"/>
    <w:rsid w:val="000E2823"/>
    <w:rsid w:val="000F5CDA"/>
    <w:rsid w:val="00101B3F"/>
    <w:rsid w:val="001169E4"/>
    <w:rsid w:val="001209CC"/>
    <w:rsid w:val="00122530"/>
    <w:rsid w:val="001331BE"/>
    <w:rsid w:val="001352FF"/>
    <w:rsid w:val="001451B1"/>
    <w:rsid w:val="0016504B"/>
    <w:rsid w:val="001669D6"/>
    <w:rsid w:val="0018309B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105C7"/>
    <w:rsid w:val="00216F6C"/>
    <w:rsid w:val="00231132"/>
    <w:rsid w:val="00233F60"/>
    <w:rsid w:val="00235CFD"/>
    <w:rsid w:val="00253CDF"/>
    <w:rsid w:val="00277A0E"/>
    <w:rsid w:val="002819B2"/>
    <w:rsid w:val="00281BA8"/>
    <w:rsid w:val="002915C6"/>
    <w:rsid w:val="00293AD6"/>
    <w:rsid w:val="00294F68"/>
    <w:rsid w:val="002B3932"/>
    <w:rsid w:val="002B5C2D"/>
    <w:rsid w:val="002D00C3"/>
    <w:rsid w:val="002F5D30"/>
    <w:rsid w:val="00316A20"/>
    <w:rsid w:val="00337CBF"/>
    <w:rsid w:val="00354C10"/>
    <w:rsid w:val="003742C2"/>
    <w:rsid w:val="003801EE"/>
    <w:rsid w:val="0038079A"/>
    <w:rsid w:val="003908FD"/>
    <w:rsid w:val="00395EC4"/>
    <w:rsid w:val="003C6219"/>
    <w:rsid w:val="003E7B9E"/>
    <w:rsid w:val="003F1023"/>
    <w:rsid w:val="003F389E"/>
    <w:rsid w:val="003F41FE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C3A6D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4C46"/>
    <w:rsid w:val="005870CC"/>
    <w:rsid w:val="00593301"/>
    <w:rsid w:val="00593DD9"/>
    <w:rsid w:val="005A4214"/>
    <w:rsid w:val="005E1A75"/>
    <w:rsid w:val="005E5DF5"/>
    <w:rsid w:val="00604C64"/>
    <w:rsid w:val="0060618B"/>
    <w:rsid w:val="0061088E"/>
    <w:rsid w:val="0061383F"/>
    <w:rsid w:val="00620A5B"/>
    <w:rsid w:val="006229BA"/>
    <w:rsid w:val="0063375B"/>
    <w:rsid w:val="00652798"/>
    <w:rsid w:val="00654511"/>
    <w:rsid w:val="00661A1A"/>
    <w:rsid w:val="00661D80"/>
    <w:rsid w:val="00671864"/>
    <w:rsid w:val="00673856"/>
    <w:rsid w:val="0068465A"/>
    <w:rsid w:val="0068553C"/>
    <w:rsid w:val="00697CE4"/>
    <w:rsid w:val="006B77E0"/>
    <w:rsid w:val="006C6F1F"/>
    <w:rsid w:val="006F2A2C"/>
    <w:rsid w:val="007043B3"/>
    <w:rsid w:val="007107C0"/>
    <w:rsid w:val="0073582D"/>
    <w:rsid w:val="0074148A"/>
    <w:rsid w:val="00750E90"/>
    <w:rsid w:val="00765BF9"/>
    <w:rsid w:val="007719A6"/>
    <w:rsid w:val="00774838"/>
    <w:rsid w:val="0078411E"/>
    <w:rsid w:val="00785C77"/>
    <w:rsid w:val="007B5A8B"/>
    <w:rsid w:val="007C057D"/>
    <w:rsid w:val="007D5B63"/>
    <w:rsid w:val="007F34E1"/>
    <w:rsid w:val="00804374"/>
    <w:rsid w:val="00810A17"/>
    <w:rsid w:val="008151C2"/>
    <w:rsid w:val="00826712"/>
    <w:rsid w:val="0083163D"/>
    <w:rsid w:val="008366F1"/>
    <w:rsid w:val="008642A5"/>
    <w:rsid w:val="0088439C"/>
    <w:rsid w:val="008867F8"/>
    <w:rsid w:val="008A3CEE"/>
    <w:rsid w:val="008B7363"/>
    <w:rsid w:val="008C2661"/>
    <w:rsid w:val="008D330E"/>
    <w:rsid w:val="008E2642"/>
    <w:rsid w:val="009137CA"/>
    <w:rsid w:val="009309DD"/>
    <w:rsid w:val="0094180A"/>
    <w:rsid w:val="00951AEC"/>
    <w:rsid w:val="0095309A"/>
    <w:rsid w:val="00954F74"/>
    <w:rsid w:val="0098393F"/>
    <w:rsid w:val="009879D2"/>
    <w:rsid w:val="0099298F"/>
    <w:rsid w:val="009977FE"/>
    <w:rsid w:val="009D02CC"/>
    <w:rsid w:val="009D3061"/>
    <w:rsid w:val="009D43EE"/>
    <w:rsid w:val="009D5747"/>
    <w:rsid w:val="009E70A9"/>
    <w:rsid w:val="009E7FBB"/>
    <w:rsid w:val="009F1E31"/>
    <w:rsid w:val="009F43A3"/>
    <w:rsid w:val="00A14E74"/>
    <w:rsid w:val="00A66569"/>
    <w:rsid w:val="00A7317C"/>
    <w:rsid w:val="00A84578"/>
    <w:rsid w:val="00AB3D30"/>
    <w:rsid w:val="00AC0E49"/>
    <w:rsid w:val="00AC7251"/>
    <w:rsid w:val="00AD02C8"/>
    <w:rsid w:val="00AF1282"/>
    <w:rsid w:val="00B02090"/>
    <w:rsid w:val="00B2721B"/>
    <w:rsid w:val="00B40765"/>
    <w:rsid w:val="00B44AC4"/>
    <w:rsid w:val="00B558E2"/>
    <w:rsid w:val="00B5686A"/>
    <w:rsid w:val="00B652B5"/>
    <w:rsid w:val="00B72F5B"/>
    <w:rsid w:val="00B768D4"/>
    <w:rsid w:val="00BA0678"/>
    <w:rsid w:val="00BA1E2A"/>
    <w:rsid w:val="00BC6E4B"/>
    <w:rsid w:val="00BD4484"/>
    <w:rsid w:val="00C063D2"/>
    <w:rsid w:val="00C16667"/>
    <w:rsid w:val="00C26B97"/>
    <w:rsid w:val="00C574A1"/>
    <w:rsid w:val="00C579E0"/>
    <w:rsid w:val="00C61AB7"/>
    <w:rsid w:val="00C83EBC"/>
    <w:rsid w:val="00CA216D"/>
    <w:rsid w:val="00CB3EFC"/>
    <w:rsid w:val="00CB711A"/>
    <w:rsid w:val="00CE565C"/>
    <w:rsid w:val="00CF3533"/>
    <w:rsid w:val="00D169B4"/>
    <w:rsid w:val="00D17E01"/>
    <w:rsid w:val="00D33C9A"/>
    <w:rsid w:val="00D43E6F"/>
    <w:rsid w:val="00D501CC"/>
    <w:rsid w:val="00D70DBB"/>
    <w:rsid w:val="00D81522"/>
    <w:rsid w:val="00D90BCC"/>
    <w:rsid w:val="00D97A15"/>
    <w:rsid w:val="00DB4C57"/>
    <w:rsid w:val="00DB4FFB"/>
    <w:rsid w:val="00DE77B5"/>
    <w:rsid w:val="00DF7E5E"/>
    <w:rsid w:val="00E145C7"/>
    <w:rsid w:val="00E309E9"/>
    <w:rsid w:val="00E331C6"/>
    <w:rsid w:val="00E37902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B286D"/>
    <w:rsid w:val="00EB28B9"/>
    <w:rsid w:val="00EC3F91"/>
    <w:rsid w:val="00EC7586"/>
    <w:rsid w:val="00ED7F3B"/>
    <w:rsid w:val="00EE620A"/>
    <w:rsid w:val="00EF28A2"/>
    <w:rsid w:val="00F02583"/>
    <w:rsid w:val="00F25CC1"/>
    <w:rsid w:val="00F3493B"/>
    <w:rsid w:val="00F551E6"/>
    <w:rsid w:val="00F64EFF"/>
    <w:rsid w:val="00F83973"/>
    <w:rsid w:val="00F945FF"/>
    <w:rsid w:val="00FB5470"/>
    <w:rsid w:val="00FB5B5C"/>
    <w:rsid w:val="00FD1198"/>
    <w:rsid w:val="00FD26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8C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E9C8A-1ABC-BB4C-9E13-1750F98A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17</TotalTime>
  <Pages>1</Pages>
  <Words>103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6</cp:revision>
  <cp:lastPrinted>2013-04-23T19:19:00Z</cp:lastPrinted>
  <dcterms:created xsi:type="dcterms:W3CDTF">2015-08-12T18:26:00Z</dcterms:created>
  <dcterms:modified xsi:type="dcterms:W3CDTF">2016-08-10T20:44:00Z</dcterms:modified>
</cp:coreProperties>
</file>